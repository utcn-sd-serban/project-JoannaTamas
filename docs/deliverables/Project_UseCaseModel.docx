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9738A" w14:textId="77777777" w:rsidR="008C4393" w:rsidRPr="00D047E9" w:rsidRDefault="00B7314B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Dental Clinic Appointment System</w:t>
      </w:r>
    </w:p>
    <w:p w14:paraId="6D924108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1ED5D030" w14:textId="77777777"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BA073B8" w14:textId="77777777" w:rsidR="008C4393" w:rsidRPr="00D047E9" w:rsidRDefault="00597873" w:rsidP="00202C8D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title  \* Mergeformat </w:instrText>
      </w:r>
      <w:r>
        <w:rPr>
          <w:rFonts w:ascii="Times New Roman" w:hAnsi="Times New Roman"/>
        </w:rPr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258408C0" w14:textId="77777777" w:rsidR="008C4393" w:rsidRPr="00D047E9" w:rsidRDefault="008C4393" w:rsidP="00D047E9">
      <w:pPr>
        <w:pStyle w:val="InfoBlue"/>
      </w:pPr>
    </w:p>
    <w:p w14:paraId="55507C59" w14:textId="77777777"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0BBF50EE" w14:textId="77777777" w:rsidR="0004741B" w:rsidRPr="00D047E9" w:rsidRDefault="00570E86" w:rsidP="00D047E9">
      <w:pPr>
        <w:pStyle w:val="InfoBlue"/>
      </w:pPr>
      <w:r w:rsidRPr="00D047E9">
        <w:t>[</w:t>
      </w:r>
      <w:r w:rsidR="0004741B" w:rsidRPr="00D047E9">
        <w:t>Identify actors, scenarios and use cases</w:t>
      </w:r>
      <w:r w:rsidRPr="00D047E9">
        <w:t>.</w:t>
      </w:r>
      <w:r w:rsidR="0004741B" w:rsidRPr="00D047E9">
        <w:t xml:space="preserve"> Describe the</w:t>
      </w:r>
      <w:r w:rsidR="002D02EB">
        <w:t xml:space="preserve"> three most important</w:t>
      </w:r>
      <w:r w:rsidR="0004741B" w:rsidRPr="00D047E9">
        <w:t xml:space="preserve"> use-cases according to the following format:</w:t>
      </w:r>
    </w:p>
    <w:p w14:paraId="459071D5" w14:textId="0B44128B" w:rsidR="0004741B" w:rsidRPr="00597873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597873">
        <w:rPr>
          <w:b/>
          <w:i/>
          <w:color w:val="C0504D"/>
          <w:sz w:val="24"/>
        </w:rPr>
        <w:t xml:space="preserve">Use case: </w:t>
      </w:r>
      <w:r w:rsidR="006E4867">
        <w:rPr>
          <w:b/>
          <w:i/>
          <w:color w:val="C0504D"/>
          <w:sz w:val="24"/>
        </w:rPr>
        <w:t>Making an appointment</w:t>
      </w:r>
    </w:p>
    <w:p w14:paraId="516BDB22" w14:textId="78799E0A" w:rsidR="0004741B" w:rsidRPr="00597873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597873">
        <w:rPr>
          <w:b/>
          <w:i/>
          <w:color w:val="C0504D"/>
          <w:sz w:val="24"/>
        </w:rPr>
        <w:t xml:space="preserve">Primary actor: </w:t>
      </w:r>
      <w:r w:rsidR="006E4867">
        <w:rPr>
          <w:b/>
          <w:i/>
          <w:color w:val="C0504D"/>
          <w:sz w:val="24"/>
        </w:rPr>
        <w:t>Patient</w:t>
      </w:r>
    </w:p>
    <w:p w14:paraId="31C290A1" w14:textId="49DECAC0" w:rsidR="006C543D" w:rsidRDefault="006C543D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597873">
        <w:rPr>
          <w:b/>
          <w:i/>
          <w:color w:val="C0504D"/>
          <w:sz w:val="24"/>
        </w:rPr>
        <w:t xml:space="preserve">Main success scenario: </w:t>
      </w:r>
      <w:r w:rsidR="00EF2932">
        <w:rPr>
          <w:b/>
          <w:i/>
          <w:color w:val="C0504D"/>
          <w:sz w:val="24"/>
        </w:rPr>
        <w:t xml:space="preserve">-the patient should make an account </w:t>
      </w:r>
      <w:r w:rsidRPr="00597873">
        <w:rPr>
          <w:b/>
          <w:i/>
          <w:vanish/>
          <w:color w:val="C0504D"/>
          <w:sz w:val="24"/>
        </w:rPr>
        <w:t>e following format:</w:t>
      </w:r>
      <w:r w:rsidRPr="00597873">
        <w:rPr>
          <w:b/>
          <w:i/>
          <w:vanish/>
          <w:color w:val="C0504D"/>
          <w:sz w:val="24"/>
        </w:rPr>
        <w:cr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</w:p>
    <w:p w14:paraId="03150809" w14:textId="28EF886D" w:rsidR="00EF2932" w:rsidRDefault="00EF2932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ab/>
      </w:r>
      <w:r>
        <w:rPr>
          <w:b/>
          <w:i/>
          <w:color w:val="C0504D"/>
          <w:sz w:val="24"/>
        </w:rPr>
        <w:tab/>
      </w:r>
      <w:r>
        <w:rPr>
          <w:b/>
          <w:i/>
          <w:color w:val="C0504D"/>
          <w:sz w:val="24"/>
        </w:rPr>
        <w:tab/>
        <w:t xml:space="preserve">-the patient should log in </w:t>
      </w:r>
    </w:p>
    <w:p w14:paraId="085197D1" w14:textId="1F59C557" w:rsidR="00EF2932" w:rsidRPr="00597873" w:rsidRDefault="00EF2932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ab/>
      </w:r>
      <w:r>
        <w:rPr>
          <w:b/>
          <w:i/>
          <w:color w:val="C0504D"/>
          <w:sz w:val="24"/>
        </w:rPr>
        <w:tab/>
      </w:r>
      <w:r>
        <w:rPr>
          <w:b/>
          <w:i/>
          <w:color w:val="C0504D"/>
          <w:sz w:val="24"/>
        </w:rPr>
        <w:tab/>
        <w:t xml:space="preserve">-the patient should make an appointment </w:t>
      </w:r>
    </w:p>
    <w:p w14:paraId="10332BD6" w14:textId="6F9B74C4" w:rsidR="008C4393" w:rsidRDefault="00D047E9" w:rsidP="0084072A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597873">
        <w:rPr>
          <w:b/>
          <w:i/>
          <w:color w:val="C0504D"/>
          <w:sz w:val="24"/>
        </w:rPr>
        <w:t xml:space="preserve">Extensions: </w:t>
      </w:r>
      <w:r w:rsidR="007A6B8D">
        <w:rPr>
          <w:b/>
          <w:i/>
          <w:color w:val="C0504D"/>
          <w:sz w:val="24"/>
        </w:rPr>
        <w:t>-</w:t>
      </w:r>
    </w:p>
    <w:p w14:paraId="39DB6450" w14:textId="50AC4C78" w:rsidR="007A6B8D" w:rsidRDefault="007A6B8D" w:rsidP="0084072A">
      <w:pPr>
        <w:spacing w:line="240" w:lineRule="auto"/>
        <w:ind w:left="720"/>
        <w:jc w:val="both"/>
      </w:pPr>
    </w:p>
    <w:p w14:paraId="508D6279" w14:textId="5A70F8D9" w:rsidR="007A6B8D" w:rsidRPr="00597873" w:rsidRDefault="007A6B8D" w:rsidP="007A6B8D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597873">
        <w:rPr>
          <w:b/>
          <w:i/>
          <w:color w:val="C0504D"/>
          <w:sz w:val="24"/>
        </w:rPr>
        <w:t xml:space="preserve">Use case: </w:t>
      </w:r>
      <w:r w:rsidR="00B7418E">
        <w:rPr>
          <w:b/>
          <w:i/>
          <w:color w:val="C0504D"/>
          <w:sz w:val="24"/>
        </w:rPr>
        <w:t>Checking schedule</w:t>
      </w:r>
    </w:p>
    <w:p w14:paraId="5B0798F1" w14:textId="7873FA87" w:rsidR="007A6B8D" w:rsidRPr="00597873" w:rsidRDefault="007A6B8D" w:rsidP="007A6B8D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597873">
        <w:rPr>
          <w:b/>
          <w:i/>
          <w:color w:val="C0504D"/>
          <w:sz w:val="24"/>
        </w:rPr>
        <w:t xml:space="preserve">Primary actor: </w:t>
      </w:r>
      <w:r w:rsidR="00B7418E">
        <w:rPr>
          <w:b/>
          <w:i/>
          <w:color w:val="C0504D"/>
          <w:sz w:val="24"/>
        </w:rPr>
        <w:t>Dentist</w:t>
      </w:r>
    </w:p>
    <w:p w14:paraId="4D833F59" w14:textId="10CF8D22" w:rsidR="007A6B8D" w:rsidRDefault="007A6B8D" w:rsidP="007A6B8D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597873">
        <w:rPr>
          <w:b/>
          <w:i/>
          <w:color w:val="C0504D"/>
          <w:sz w:val="24"/>
        </w:rPr>
        <w:t xml:space="preserve">Main success scenario: </w:t>
      </w:r>
      <w:r>
        <w:rPr>
          <w:b/>
          <w:i/>
          <w:color w:val="C0504D"/>
          <w:sz w:val="24"/>
        </w:rPr>
        <w:t xml:space="preserve">-the </w:t>
      </w:r>
      <w:r w:rsidR="00B7418E">
        <w:rPr>
          <w:b/>
          <w:i/>
          <w:color w:val="C0504D"/>
          <w:sz w:val="24"/>
        </w:rPr>
        <w:t>dentist</w:t>
      </w:r>
      <w:r>
        <w:rPr>
          <w:b/>
          <w:i/>
          <w:color w:val="C0504D"/>
          <w:sz w:val="24"/>
        </w:rPr>
        <w:t xml:space="preserve"> should </w:t>
      </w:r>
      <w:r w:rsidR="00B7418E">
        <w:rPr>
          <w:b/>
          <w:i/>
          <w:color w:val="C0504D"/>
          <w:sz w:val="24"/>
        </w:rPr>
        <w:t>have</w:t>
      </w:r>
      <w:r>
        <w:rPr>
          <w:b/>
          <w:i/>
          <w:color w:val="C0504D"/>
          <w:sz w:val="24"/>
        </w:rPr>
        <w:t xml:space="preserve"> an account </w:t>
      </w:r>
      <w:r w:rsidRPr="00597873">
        <w:rPr>
          <w:b/>
          <w:i/>
          <w:vanish/>
          <w:color w:val="C0504D"/>
          <w:sz w:val="24"/>
        </w:rPr>
        <w:t>e following format:</w:t>
      </w:r>
      <w:r w:rsidRPr="00597873">
        <w:rPr>
          <w:b/>
          <w:i/>
          <w:vanish/>
          <w:color w:val="C0504D"/>
          <w:sz w:val="24"/>
        </w:rPr>
        <w:cr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  <w:r w:rsidRPr="00597873">
        <w:rPr>
          <w:b/>
          <w:i/>
          <w:vanish/>
          <w:color w:val="C0504D"/>
          <w:sz w:val="24"/>
        </w:rPr>
        <w:pgNum/>
      </w:r>
    </w:p>
    <w:p w14:paraId="3F222574" w14:textId="76A524A0" w:rsidR="007A6B8D" w:rsidRDefault="007A6B8D" w:rsidP="007A6B8D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ab/>
      </w:r>
      <w:r>
        <w:rPr>
          <w:b/>
          <w:i/>
          <w:color w:val="C0504D"/>
          <w:sz w:val="24"/>
        </w:rPr>
        <w:tab/>
      </w:r>
      <w:r>
        <w:rPr>
          <w:b/>
          <w:i/>
          <w:color w:val="C0504D"/>
          <w:sz w:val="24"/>
        </w:rPr>
        <w:tab/>
        <w:t xml:space="preserve">-the </w:t>
      </w:r>
      <w:r w:rsidR="00B7418E">
        <w:rPr>
          <w:b/>
          <w:i/>
          <w:color w:val="C0504D"/>
          <w:sz w:val="24"/>
        </w:rPr>
        <w:t>dentist</w:t>
      </w:r>
      <w:r>
        <w:rPr>
          <w:b/>
          <w:i/>
          <w:color w:val="C0504D"/>
          <w:sz w:val="24"/>
        </w:rPr>
        <w:t xml:space="preserve"> should log in </w:t>
      </w:r>
    </w:p>
    <w:p w14:paraId="1C03B11A" w14:textId="4125204D" w:rsidR="007A6B8D" w:rsidRPr="00597873" w:rsidRDefault="007A6B8D" w:rsidP="007A6B8D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ab/>
      </w:r>
      <w:r>
        <w:rPr>
          <w:b/>
          <w:i/>
          <w:color w:val="C0504D"/>
          <w:sz w:val="24"/>
        </w:rPr>
        <w:tab/>
      </w:r>
      <w:r>
        <w:rPr>
          <w:b/>
          <w:i/>
          <w:color w:val="C0504D"/>
          <w:sz w:val="24"/>
        </w:rPr>
        <w:tab/>
        <w:t xml:space="preserve">-the </w:t>
      </w:r>
      <w:r w:rsidR="00B7418E">
        <w:rPr>
          <w:b/>
          <w:i/>
          <w:color w:val="C0504D"/>
          <w:sz w:val="24"/>
        </w:rPr>
        <w:t>dentist should check the Appointments section</w:t>
      </w:r>
    </w:p>
    <w:p w14:paraId="54AE03BE" w14:textId="77777777" w:rsidR="007A6B8D" w:rsidRPr="00D047E9" w:rsidRDefault="007A6B8D" w:rsidP="007A6B8D">
      <w:pPr>
        <w:spacing w:line="240" w:lineRule="auto"/>
        <w:ind w:left="720"/>
        <w:jc w:val="both"/>
      </w:pPr>
      <w:r w:rsidRPr="00597873">
        <w:rPr>
          <w:b/>
          <w:i/>
          <w:color w:val="C0504D"/>
          <w:sz w:val="24"/>
        </w:rPr>
        <w:t xml:space="preserve">Extensions: </w:t>
      </w:r>
      <w:r>
        <w:rPr>
          <w:b/>
          <w:i/>
          <w:color w:val="C0504D"/>
          <w:sz w:val="24"/>
        </w:rPr>
        <w:t>-</w:t>
      </w:r>
    </w:p>
    <w:p w14:paraId="7CFE861C" w14:textId="485513FF" w:rsidR="007A6B8D" w:rsidRDefault="007A6B8D" w:rsidP="0084072A">
      <w:pPr>
        <w:spacing w:line="240" w:lineRule="auto"/>
        <w:ind w:left="720"/>
        <w:jc w:val="both"/>
      </w:pPr>
    </w:p>
    <w:p w14:paraId="02ECF84E" w14:textId="3668BDB8" w:rsidR="00B7418E" w:rsidRDefault="00B7418E" w:rsidP="0084072A">
      <w:pPr>
        <w:spacing w:line="240" w:lineRule="auto"/>
        <w:ind w:left="720"/>
        <w:jc w:val="both"/>
      </w:pPr>
      <w:bookmarkStart w:id="5" w:name="_GoBack"/>
      <w:bookmarkEnd w:id="5"/>
    </w:p>
    <w:p w14:paraId="6B42FF21" w14:textId="77777777" w:rsidR="003B5EF5" w:rsidRDefault="003B5EF5" w:rsidP="0084072A">
      <w:pPr>
        <w:spacing w:line="240" w:lineRule="auto"/>
        <w:ind w:left="720"/>
        <w:jc w:val="both"/>
      </w:pPr>
    </w:p>
    <w:p w14:paraId="4FF6FFAB" w14:textId="2E243F37" w:rsidR="000A0BF0" w:rsidRPr="00597873" w:rsidRDefault="000A0BF0" w:rsidP="000A0BF0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597873">
        <w:rPr>
          <w:b/>
          <w:i/>
          <w:color w:val="C0504D"/>
          <w:sz w:val="24"/>
        </w:rPr>
        <w:t xml:space="preserve">Use case: </w:t>
      </w:r>
      <w:r>
        <w:rPr>
          <w:b/>
          <w:i/>
          <w:color w:val="C0504D"/>
          <w:sz w:val="24"/>
        </w:rPr>
        <w:t>Check doctor/patient infor</w:t>
      </w:r>
      <w:r w:rsidR="003B5EF5">
        <w:rPr>
          <w:b/>
          <w:i/>
          <w:color w:val="C0504D"/>
          <w:sz w:val="24"/>
        </w:rPr>
        <w:t>mation</w:t>
      </w:r>
    </w:p>
    <w:p w14:paraId="51BB2C65" w14:textId="2840CA2B" w:rsidR="000A0BF0" w:rsidRPr="00597873" w:rsidRDefault="000A0BF0" w:rsidP="000A0BF0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597873">
        <w:rPr>
          <w:b/>
          <w:i/>
          <w:color w:val="C0504D"/>
          <w:sz w:val="24"/>
        </w:rPr>
        <w:t xml:space="preserve">Primary actor: </w:t>
      </w:r>
      <w:r>
        <w:rPr>
          <w:b/>
          <w:i/>
          <w:color w:val="C0504D"/>
          <w:sz w:val="24"/>
        </w:rPr>
        <w:t>Admin</w:t>
      </w:r>
    </w:p>
    <w:p w14:paraId="721176C0" w14:textId="77777777" w:rsidR="00475343" w:rsidRDefault="000A0BF0" w:rsidP="000A0BF0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597873">
        <w:rPr>
          <w:b/>
          <w:i/>
          <w:color w:val="C0504D"/>
          <w:sz w:val="24"/>
        </w:rPr>
        <w:t xml:space="preserve">Main success scenario: </w:t>
      </w:r>
      <w:r>
        <w:rPr>
          <w:b/>
          <w:i/>
          <w:color w:val="C0504D"/>
          <w:sz w:val="24"/>
        </w:rPr>
        <w:t>-</w:t>
      </w:r>
      <w:r w:rsidR="00475343">
        <w:rPr>
          <w:b/>
          <w:i/>
          <w:color w:val="C0504D"/>
          <w:sz w:val="24"/>
        </w:rPr>
        <w:t xml:space="preserve">select admin log in </w:t>
      </w:r>
    </w:p>
    <w:p w14:paraId="2B9F862D" w14:textId="3C02F782" w:rsidR="000A0BF0" w:rsidRPr="00597873" w:rsidRDefault="00475343" w:rsidP="000A0BF0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ab/>
      </w:r>
      <w:r>
        <w:rPr>
          <w:b/>
          <w:i/>
          <w:color w:val="C0504D"/>
          <w:sz w:val="24"/>
        </w:rPr>
        <w:tab/>
      </w:r>
      <w:r>
        <w:rPr>
          <w:b/>
          <w:i/>
          <w:color w:val="C0504D"/>
          <w:sz w:val="24"/>
        </w:rPr>
        <w:tab/>
        <w:t xml:space="preserve">-check the View doctors/View </w:t>
      </w:r>
      <w:proofErr w:type="gramStart"/>
      <w:r>
        <w:rPr>
          <w:b/>
          <w:i/>
          <w:color w:val="C0504D"/>
          <w:sz w:val="24"/>
        </w:rPr>
        <w:t>patients</w:t>
      </w:r>
      <w:proofErr w:type="gramEnd"/>
      <w:r>
        <w:rPr>
          <w:b/>
          <w:i/>
          <w:color w:val="C0504D"/>
          <w:sz w:val="24"/>
        </w:rPr>
        <w:t xml:space="preserve"> section</w:t>
      </w:r>
      <w:r w:rsidR="000A0BF0">
        <w:rPr>
          <w:b/>
          <w:i/>
          <w:color w:val="C0504D"/>
          <w:sz w:val="24"/>
        </w:rPr>
        <w:t xml:space="preserve"> </w:t>
      </w:r>
    </w:p>
    <w:p w14:paraId="21EB3B8D" w14:textId="77777777" w:rsidR="000A0BF0" w:rsidRPr="00D047E9" w:rsidRDefault="000A0BF0" w:rsidP="000A0BF0">
      <w:pPr>
        <w:spacing w:line="240" w:lineRule="auto"/>
        <w:ind w:left="720"/>
        <w:jc w:val="both"/>
      </w:pPr>
      <w:r w:rsidRPr="00597873">
        <w:rPr>
          <w:b/>
          <w:i/>
          <w:color w:val="C0504D"/>
          <w:sz w:val="24"/>
        </w:rPr>
        <w:t xml:space="preserve">Extensions: </w:t>
      </w:r>
      <w:r>
        <w:rPr>
          <w:b/>
          <w:i/>
          <w:color w:val="C0504D"/>
          <w:sz w:val="24"/>
        </w:rPr>
        <w:t>-</w:t>
      </w:r>
    </w:p>
    <w:p w14:paraId="6F2AC030" w14:textId="77777777" w:rsidR="000A0BF0" w:rsidRPr="00D047E9" w:rsidRDefault="000A0BF0" w:rsidP="0084072A">
      <w:pPr>
        <w:spacing w:line="240" w:lineRule="auto"/>
        <w:ind w:left="720"/>
        <w:jc w:val="both"/>
      </w:pPr>
    </w:p>
    <w:p w14:paraId="16255ED3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6"/>
    </w:p>
    <w:p w14:paraId="32B39354" w14:textId="52776C11" w:rsidR="008C4393" w:rsidRDefault="00570E86" w:rsidP="00D047E9">
      <w:pPr>
        <w:pStyle w:val="InfoBlue"/>
      </w:pPr>
      <w:r w:rsidRPr="00D047E9">
        <w:t>[</w:t>
      </w:r>
      <w:r w:rsidR="00D047E9" w:rsidRPr="00D047E9">
        <w:t>Create the UML Use-Case Diagrams.</w:t>
      </w:r>
      <w:r w:rsidRPr="00D047E9">
        <w:t>]</w:t>
      </w:r>
    </w:p>
    <w:p w14:paraId="4A79A1B7" w14:textId="373DC5A5" w:rsidR="006E4867" w:rsidRDefault="006E4867" w:rsidP="006E4867">
      <w:pPr>
        <w:pStyle w:val="BodyText"/>
      </w:pPr>
    </w:p>
    <w:p w14:paraId="4EF623EB" w14:textId="77777777" w:rsidR="00390EA8" w:rsidRDefault="00390EA8" w:rsidP="006E4867">
      <w:pPr>
        <w:pStyle w:val="BodyText"/>
      </w:pPr>
    </w:p>
    <w:p w14:paraId="748AF5DE" w14:textId="77777777" w:rsidR="00390EA8" w:rsidRDefault="00390EA8" w:rsidP="006E4867">
      <w:pPr>
        <w:pStyle w:val="BodyText"/>
      </w:pPr>
    </w:p>
    <w:p w14:paraId="3D4BBFB7" w14:textId="77777777" w:rsidR="00390EA8" w:rsidRDefault="00390EA8" w:rsidP="006E4867">
      <w:pPr>
        <w:pStyle w:val="BodyText"/>
      </w:pPr>
    </w:p>
    <w:p w14:paraId="02A2C90F" w14:textId="77777777" w:rsidR="00390EA8" w:rsidRDefault="00390EA8" w:rsidP="006E4867">
      <w:pPr>
        <w:pStyle w:val="BodyText"/>
      </w:pPr>
    </w:p>
    <w:p w14:paraId="5C214EE7" w14:textId="77777777" w:rsidR="00390EA8" w:rsidRDefault="00390EA8" w:rsidP="006E4867">
      <w:pPr>
        <w:pStyle w:val="BodyText"/>
      </w:pPr>
    </w:p>
    <w:p w14:paraId="295AB448" w14:textId="77777777" w:rsidR="00390EA8" w:rsidRDefault="00390EA8" w:rsidP="006E4867">
      <w:pPr>
        <w:pStyle w:val="BodyText"/>
      </w:pPr>
    </w:p>
    <w:p w14:paraId="3132AF7A" w14:textId="5E2EB590" w:rsidR="000B7AB1" w:rsidRDefault="002C2EB5" w:rsidP="006E4867">
      <w:pPr>
        <w:pStyle w:val="BodyText"/>
      </w:pPr>
      <w:r>
        <w:rPr>
          <w:noProof/>
        </w:rPr>
        <w:lastRenderedPageBreak/>
        <w:drawing>
          <wp:inline distT="0" distB="0" distL="0" distR="0" wp14:anchorId="0C4F62D6" wp14:editId="7D707468">
            <wp:extent cx="6393815" cy="2092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1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59B37" w14:textId="001B6542" w:rsidR="000B7AB1" w:rsidRDefault="002C2EB5" w:rsidP="000B7AB1">
      <w:pPr>
        <w:pStyle w:val="BodyText"/>
        <w:ind w:left="0"/>
      </w:pPr>
      <w:r>
        <w:rPr>
          <w:noProof/>
        </w:rPr>
        <w:drawing>
          <wp:inline distT="0" distB="0" distL="0" distR="0" wp14:anchorId="760F4896" wp14:editId="730774DE">
            <wp:extent cx="6365875" cy="3034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7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85E55" w14:textId="59A69A54" w:rsidR="000B7AB1" w:rsidRPr="006E4867" w:rsidRDefault="002C2EB5" w:rsidP="000B7AB1">
      <w:pPr>
        <w:pStyle w:val="BodyText"/>
        <w:ind w:left="0"/>
      </w:pPr>
      <w:r>
        <w:rPr>
          <w:noProof/>
        </w:rPr>
        <w:drawing>
          <wp:inline distT="0" distB="0" distL="0" distR="0" wp14:anchorId="4ECCF7C8" wp14:editId="61677955">
            <wp:extent cx="8527415" cy="2140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741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AB1" w:rsidRPr="006E4867" w:rsidSect="008C4393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11F2F" w14:textId="77777777" w:rsidR="00F47FA4" w:rsidRDefault="00F47FA4">
      <w:pPr>
        <w:spacing w:line="240" w:lineRule="auto"/>
      </w:pPr>
      <w:r>
        <w:separator/>
      </w:r>
    </w:p>
  </w:endnote>
  <w:endnote w:type="continuationSeparator" w:id="0">
    <w:p w14:paraId="0A1F9FE7" w14:textId="77777777" w:rsidR="00F47FA4" w:rsidRDefault="00F47F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61DFD08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58F8FF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55288D" w14:textId="66FE7FA1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D24A20">
            <w:t>Tamas Ioana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2D766E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0181DC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7D3680">
            <w:rPr>
              <w:rStyle w:val="PageNumber"/>
              <w:noProof/>
            </w:rPr>
            <w:t>2</w:t>
          </w:r>
          <w:r w:rsidR="0056530F">
            <w:rPr>
              <w:rStyle w:val="PageNumber"/>
            </w:rPr>
            <w:fldChar w:fldCharType="end"/>
          </w:r>
        </w:p>
      </w:tc>
    </w:tr>
  </w:tbl>
  <w:p w14:paraId="6250A655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906C9" w14:textId="77777777" w:rsidR="00F47FA4" w:rsidRDefault="00F47FA4">
      <w:pPr>
        <w:spacing w:line="240" w:lineRule="auto"/>
      </w:pPr>
      <w:r>
        <w:separator/>
      </w:r>
    </w:p>
  </w:footnote>
  <w:footnote w:type="continuationSeparator" w:id="0">
    <w:p w14:paraId="2A083F6E" w14:textId="77777777" w:rsidR="00F47FA4" w:rsidRDefault="00F47F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F0CA8" w14:textId="77777777" w:rsidR="008C4393" w:rsidRDefault="008C4393">
    <w:pPr>
      <w:rPr>
        <w:sz w:val="24"/>
      </w:rPr>
    </w:pPr>
  </w:p>
  <w:p w14:paraId="57655DB3" w14:textId="77777777" w:rsidR="008C4393" w:rsidRDefault="008C4393">
    <w:pPr>
      <w:pBdr>
        <w:top w:val="single" w:sz="6" w:space="1" w:color="auto"/>
      </w:pBdr>
      <w:rPr>
        <w:sz w:val="24"/>
      </w:rPr>
    </w:pPr>
  </w:p>
  <w:p w14:paraId="66C87F9B" w14:textId="77777777" w:rsidR="008C4393" w:rsidRDefault="00B7314B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Tamas Ioana</w:t>
    </w:r>
  </w:p>
  <w:p w14:paraId="34D44682" w14:textId="77777777" w:rsidR="0004741B" w:rsidRDefault="00B7314B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14:paraId="4EA1C3F7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2EE7B34C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202C8D" w14:paraId="3A0A7F01" w14:textId="77777777" w:rsidTr="00202C8D">
      <w:tc>
        <w:tcPr>
          <w:tcW w:w="9464" w:type="dxa"/>
        </w:tcPr>
        <w:p w14:paraId="7A52155D" w14:textId="24FD3C24" w:rsidR="00202C8D" w:rsidRDefault="00BF24AE">
          <w:r>
            <w:t>Dental Clinic Appointment System</w:t>
          </w:r>
        </w:p>
      </w:tc>
    </w:tr>
    <w:tr w:rsidR="00202C8D" w14:paraId="70EDC6A1" w14:textId="77777777" w:rsidTr="00202C8D">
      <w:tc>
        <w:tcPr>
          <w:tcW w:w="9464" w:type="dxa"/>
        </w:tcPr>
        <w:p w14:paraId="3FB72AB2" w14:textId="77777777" w:rsidR="00202C8D" w:rsidRDefault="00202C8D">
          <w:r>
            <w:t>Use-Case Model</w:t>
          </w:r>
        </w:p>
      </w:tc>
    </w:tr>
  </w:tbl>
  <w:p w14:paraId="6CE9F1C4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86"/>
    <w:rsid w:val="0004741B"/>
    <w:rsid w:val="000916B9"/>
    <w:rsid w:val="000A0BF0"/>
    <w:rsid w:val="000B7AB1"/>
    <w:rsid w:val="001F1FD9"/>
    <w:rsid w:val="00202C8D"/>
    <w:rsid w:val="002C2EB5"/>
    <w:rsid w:val="002D02EB"/>
    <w:rsid w:val="002D766E"/>
    <w:rsid w:val="00390EA8"/>
    <w:rsid w:val="003B5EF5"/>
    <w:rsid w:val="00475343"/>
    <w:rsid w:val="0056530F"/>
    <w:rsid w:val="00570E86"/>
    <w:rsid w:val="00597873"/>
    <w:rsid w:val="00664E4B"/>
    <w:rsid w:val="006C543D"/>
    <w:rsid w:val="006E4867"/>
    <w:rsid w:val="007A6B8D"/>
    <w:rsid w:val="007D3680"/>
    <w:rsid w:val="0084072A"/>
    <w:rsid w:val="008C4393"/>
    <w:rsid w:val="0090593F"/>
    <w:rsid w:val="009D7C4E"/>
    <w:rsid w:val="00A77F69"/>
    <w:rsid w:val="00B114A7"/>
    <w:rsid w:val="00B7314B"/>
    <w:rsid w:val="00B7418E"/>
    <w:rsid w:val="00BF24AE"/>
    <w:rsid w:val="00C709E3"/>
    <w:rsid w:val="00D047E9"/>
    <w:rsid w:val="00D24A20"/>
    <w:rsid w:val="00D720D3"/>
    <w:rsid w:val="00D81F75"/>
    <w:rsid w:val="00E63486"/>
    <w:rsid w:val="00E76CB2"/>
    <w:rsid w:val="00EF2932"/>
    <w:rsid w:val="00F47FA4"/>
    <w:rsid w:val="00F7086B"/>
    <w:rsid w:val="00F7408E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BB8114"/>
  <w15:docId w15:val="{E133B173-0F11-474B-AE71-7A50BD48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2DC10518-89DA-4C0F-A079-37EA13D4EE7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Manager>[Dokumentverantwortlicher]</Manager>
  <Company>&lt;Company Name&gt;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Tamas Ioana</cp:lastModifiedBy>
  <cp:revision>3</cp:revision>
  <dcterms:created xsi:type="dcterms:W3CDTF">2019-03-17T16:06:00Z</dcterms:created>
  <dcterms:modified xsi:type="dcterms:W3CDTF">2019-03-17T16:49:00Z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2019-03-03T14:15:09Z</vt:filetime>
  </property>
</Properties>
</file>