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92EAD" w14:textId="77777777" w:rsidR="0085257A" w:rsidRPr="00B90E27" w:rsidRDefault="009428E4">
      <w:pPr>
        <w:pStyle w:val="Title"/>
        <w:jc w:val="right"/>
        <w:rPr>
          <w:rFonts w:ascii="Times New Roman" w:hAnsi="Times New Roman"/>
        </w:rPr>
      </w:pPr>
      <w:r>
        <w:t>Tamas Ioana</w:t>
      </w:r>
    </w:p>
    <w:p w14:paraId="7D8046F6" w14:textId="77777777"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3D2F3A56"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57DDCF88" w14:textId="77777777"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736F6986"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43020B6" w14:textId="77777777"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1563904E" w14:textId="77777777"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27A3BDEE" w14:textId="77777777" w:rsidR="000A55F6" w:rsidRDefault="00EB6F43" w:rsidP="000A55F6">
      <w:pPr>
        <w:pStyle w:val="BodyText"/>
      </w:pPr>
      <w:r>
        <w:t xml:space="preserve">The aim of this </w:t>
      </w:r>
      <w:r w:rsidR="000754B6">
        <w:t>project</w:t>
      </w:r>
      <w:r>
        <w:t xml:space="preserve"> is to develop</w:t>
      </w:r>
      <w:r w:rsidR="009272AF">
        <w:t xml:space="preserve"> a web application for a Dental Clinic so that the patients can make appointments,</w:t>
      </w:r>
      <w:r w:rsidR="000754B6">
        <w:t xml:space="preserve"> </w:t>
      </w:r>
      <w:r w:rsidR="009272AF">
        <w:t xml:space="preserve">check the </w:t>
      </w:r>
      <w:proofErr w:type="gramStart"/>
      <w:r w:rsidR="009272AF">
        <w:t>price,  keep</w:t>
      </w:r>
      <w:proofErr w:type="gramEnd"/>
      <w:r w:rsidR="009272AF">
        <w:t xml:space="preserve"> information and</w:t>
      </w:r>
      <w:r w:rsidR="000754B6">
        <w:t xml:space="preserve"> for </w:t>
      </w:r>
      <w:r w:rsidR="009272AF">
        <w:t xml:space="preserve"> the doctors to check their schedule</w:t>
      </w:r>
      <w:r w:rsidR="000754B6">
        <w:t>.</w:t>
      </w:r>
      <w:r w:rsidR="00FB5CFC">
        <w:t xml:space="preserve"> The project will be developed using </w:t>
      </w:r>
      <w:r w:rsidR="007C600E">
        <w:t xml:space="preserve">Java programming language together with Spring Framework. </w:t>
      </w:r>
    </w:p>
    <w:p w14:paraId="4FBA12C6" w14:textId="77777777" w:rsidR="002D6BC7" w:rsidRPr="000A55F6" w:rsidRDefault="002D6BC7" w:rsidP="000A55F6">
      <w:pPr>
        <w:pStyle w:val="BodyText"/>
      </w:pPr>
      <w:r>
        <w:t xml:space="preserve">The application also facilitates the search for </w:t>
      </w:r>
      <w:proofErr w:type="gramStart"/>
      <w:r>
        <w:t>patients</w:t>
      </w:r>
      <w:proofErr w:type="gramEnd"/>
      <w:r>
        <w:t xml:space="preserve"> information. The doctors will get data about patients faster by searching their id and it also facilitates updating data about treatment for each patient.</w:t>
      </w:r>
    </w:p>
    <w:p w14:paraId="306F226D"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32888A0A" w14:textId="77777777"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3B245E53" w14:textId="77777777" w:rsidR="000754B6" w:rsidRPr="000754B6" w:rsidRDefault="000754B6" w:rsidP="000754B6">
      <w:pPr>
        <w:pStyle w:val="BodyText"/>
      </w:pPr>
      <w:r>
        <w:t>It provides some information for the reader to have an idea about how the application is working, what are the requirements and it analyze</w:t>
      </w:r>
      <w:r w:rsidR="007C600E">
        <w:t>s</w:t>
      </w:r>
      <w:r>
        <w:t xml:space="preserve"> some of the characteristics of the project that are wanted to be achieved. </w:t>
      </w:r>
    </w:p>
    <w:p w14:paraId="22102AB9" w14:textId="77777777" w:rsidR="0085257A" w:rsidRPr="00B90E27" w:rsidRDefault="0085257A">
      <w:pPr>
        <w:pStyle w:val="Heading1"/>
        <w:rPr>
          <w:rFonts w:ascii="Times New Roman" w:hAnsi="Times New Roman"/>
        </w:rPr>
      </w:pPr>
      <w:bookmarkStart w:id="8" w:name="_Toc316556906"/>
      <w:r w:rsidRPr="00B90E27">
        <w:rPr>
          <w:rFonts w:ascii="Times New Roman" w:hAnsi="Times New Roman"/>
        </w:rPr>
        <w:t>Positioning</w:t>
      </w:r>
      <w:bookmarkEnd w:id="3"/>
      <w:bookmarkEnd w:id="4"/>
      <w:bookmarkEnd w:id="8"/>
    </w:p>
    <w:p w14:paraId="6143B606" w14:textId="77777777" w:rsidR="0085257A" w:rsidRPr="00B90E27" w:rsidRDefault="0085257A">
      <w:pPr>
        <w:pStyle w:val="Heading2"/>
        <w:rPr>
          <w:rFonts w:ascii="Times New Roman" w:hAnsi="Times New Roman"/>
        </w:rPr>
      </w:pPr>
      <w:bookmarkStart w:id="9" w:name="_Toc436203379"/>
      <w:bookmarkStart w:id="10" w:name="_Toc452813579"/>
      <w:bookmarkStart w:id="11" w:name="_Toc316556907"/>
      <w:r w:rsidRPr="00B90E27">
        <w:rPr>
          <w:rFonts w:ascii="Times New Roman" w:hAnsi="Times New Roman"/>
        </w:rPr>
        <w:t>Problem Statement</w:t>
      </w:r>
      <w:bookmarkEnd w:id="9"/>
      <w:bookmarkEnd w:id="10"/>
      <w:bookmarkEnd w:id="11"/>
    </w:p>
    <w:p w14:paraId="7DAAF492" w14:textId="2701BDD2" w:rsidR="0085257A" w:rsidRDefault="0085257A" w:rsidP="00F669DB">
      <w:pPr>
        <w:pStyle w:val="InfoBlue"/>
      </w:pPr>
      <w:r w:rsidRPr="00B90E27">
        <w:t>[Provide a statement summarizing the problem being solved by this project. The following format may be used:]</w:t>
      </w:r>
    </w:p>
    <w:p w14:paraId="08DBDA8A" w14:textId="44BE0766" w:rsidR="008B2BD2" w:rsidRPr="008B2BD2" w:rsidRDefault="003F19B7" w:rsidP="0028121B">
      <w:pPr>
        <w:pStyle w:val="BodyText"/>
        <w:ind w:left="0"/>
      </w:pPr>
      <w:r>
        <w:t xml:space="preserve"> </w:t>
      </w:r>
    </w:p>
    <w:tbl>
      <w:tblPr>
        <w:tblW w:w="0" w:type="auto"/>
        <w:tblInd w:w="828" w:type="dxa"/>
        <w:tblLayout w:type="fixed"/>
        <w:tblLook w:val="0000" w:firstRow="0" w:lastRow="0" w:firstColumn="0" w:lastColumn="0" w:noHBand="0" w:noVBand="0"/>
      </w:tblPr>
      <w:tblGrid>
        <w:gridCol w:w="2970"/>
        <w:gridCol w:w="5220"/>
      </w:tblGrid>
      <w:tr w:rsidR="0085257A" w:rsidRPr="00B90E27" w14:paraId="6CAB37B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2757090"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0E6C10F8" w14:textId="77777777" w:rsidR="0085257A" w:rsidRDefault="0085257A" w:rsidP="00F669DB">
            <w:pPr>
              <w:pStyle w:val="InfoBlue"/>
            </w:pPr>
            <w:r w:rsidRPr="00EA2235">
              <w:t>[describe the problem]</w:t>
            </w:r>
          </w:p>
          <w:p w14:paraId="62D3A699" w14:textId="77777777" w:rsidR="00761084" w:rsidRPr="00761084" w:rsidRDefault="00761084" w:rsidP="00761084">
            <w:pPr>
              <w:pStyle w:val="BodyText"/>
            </w:pPr>
            <w:r>
              <w:t xml:space="preserve">Patients that want to make an appointment to a dental clinic and need a quicker way to check the available days of the doctors, information about them and price of different </w:t>
            </w:r>
            <w:r w:rsidR="002D6BC7">
              <w:t>treatments</w:t>
            </w:r>
            <w:r>
              <w:t xml:space="preserve"> offered by the clinic.</w:t>
            </w:r>
          </w:p>
        </w:tc>
      </w:tr>
      <w:tr w:rsidR="0085257A" w:rsidRPr="00B90E27" w14:paraId="0CE36EB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F8626A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58868C98" w14:textId="77777777" w:rsidR="0085257A" w:rsidRDefault="0085257A" w:rsidP="00F669DB">
            <w:pPr>
              <w:pStyle w:val="InfoBlue"/>
            </w:pPr>
            <w:r w:rsidRPr="00EA2235">
              <w:t>[the stakeholders affected by the problem]</w:t>
            </w:r>
          </w:p>
          <w:p w14:paraId="3CCC83A7" w14:textId="77777777" w:rsidR="004F09FD" w:rsidRPr="004F09FD" w:rsidRDefault="004F09FD" w:rsidP="004F09FD">
            <w:pPr>
              <w:pStyle w:val="BodyText"/>
            </w:pPr>
            <w:r>
              <w:t>Dentists and patients</w:t>
            </w:r>
          </w:p>
        </w:tc>
      </w:tr>
      <w:tr w:rsidR="0085257A" w:rsidRPr="00B90E27" w14:paraId="04DBBFA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1C3708"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3177F6BD" w14:textId="77777777" w:rsidR="0085257A" w:rsidRDefault="0085257A" w:rsidP="00F669DB">
            <w:pPr>
              <w:pStyle w:val="InfoBlue"/>
            </w:pPr>
            <w:r w:rsidRPr="00EA2235">
              <w:t>[what is the impact of the problem?]</w:t>
            </w:r>
          </w:p>
          <w:p w14:paraId="6241796A" w14:textId="77777777" w:rsidR="004F09FD" w:rsidRPr="004F09FD" w:rsidRDefault="004F09FD" w:rsidP="004F09FD">
            <w:pPr>
              <w:pStyle w:val="BodyText"/>
            </w:pPr>
            <w:r>
              <w:t>Facilitates appointment making, getting information about a patient</w:t>
            </w:r>
          </w:p>
        </w:tc>
      </w:tr>
      <w:tr w:rsidR="0085257A" w:rsidRPr="00B90E27" w14:paraId="1DAB96D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D547C4D"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2D3181DF" w14:textId="77777777" w:rsidR="0085257A" w:rsidRDefault="0085257A" w:rsidP="00F669DB">
            <w:pPr>
              <w:pStyle w:val="InfoBlue"/>
            </w:pPr>
            <w:r w:rsidRPr="00EA2235">
              <w:t>[list some key benefits of a successful solution]</w:t>
            </w:r>
          </w:p>
          <w:p w14:paraId="5F501111" w14:textId="77777777" w:rsidR="004F09FD" w:rsidRPr="004F09FD" w:rsidRDefault="004F09FD" w:rsidP="004F09FD">
            <w:pPr>
              <w:pStyle w:val="BodyText"/>
            </w:pPr>
            <w:r>
              <w:t xml:space="preserve">It is accessible, faster and easy to use </w:t>
            </w:r>
          </w:p>
        </w:tc>
      </w:tr>
    </w:tbl>
    <w:p w14:paraId="5AC66B87" w14:textId="77777777" w:rsidR="0085257A" w:rsidRPr="00B90E27" w:rsidRDefault="0085257A">
      <w:pPr>
        <w:pStyle w:val="Heading2"/>
        <w:rPr>
          <w:rFonts w:ascii="Times New Roman" w:hAnsi="Times New Roman"/>
        </w:rPr>
      </w:pPr>
      <w:bookmarkStart w:id="12" w:name="_Toc425054392"/>
      <w:bookmarkStart w:id="13" w:name="_Toc422186485"/>
      <w:bookmarkStart w:id="14" w:name="_Toc436203380"/>
      <w:bookmarkStart w:id="15" w:name="_Toc452813580"/>
      <w:bookmarkStart w:id="16" w:name="_Toc316556908"/>
      <w:r w:rsidRPr="00B90E27">
        <w:rPr>
          <w:rFonts w:ascii="Times New Roman" w:hAnsi="Times New Roman"/>
        </w:rPr>
        <w:t>Product Position Statement</w:t>
      </w:r>
      <w:bookmarkEnd w:id="12"/>
      <w:bookmarkEnd w:id="13"/>
      <w:bookmarkEnd w:id="14"/>
      <w:bookmarkEnd w:id="15"/>
      <w:bookmarkEnd w:id="16"/>
    </w:p>
    <w:p w14:paraId="09180771"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0F43AB5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9E23504"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7618D8C7" w14:textId="77777777" w:rsidR="0085257A" w:rsidRDefault="0085257A" w:rsidP="00F669DB">
            <w:pPr>
              <w:pStyle w:val="InfoBlue"/>
            </w:pPr>
            <w:r w:rsidRPr="00EA2235">
              <w:t>[target customer]</w:t>
            </w:r>
          </w:p>
          <w:p w14:paraId="32415416" w14:textId="77777777" w:rsidR="004F09FD" w:rsidRPr="004F09FD" w:rsidRDefault="004F09FD" w:rsidP="004F09FD">
            <w:pPr>
              <w:pStyle w:val="BodyText"/>
            </w:pPr>
            <w:r>
              <w:t xml:space="preserve">Dental studio patients </w:t>
            </w:r>
          </w:p>
        </w:tc>
      </w:tr>
      <w:tr w:rsidR="0085257A" w:rsidRPr="00B90E27" w14:paraId="71977B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2109F77"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2C26BED" w14:textId="77777777" w:rsidR="0085257A" w:rsidRDefault="0085257A" w:rsidP="00F669DB">
            <w:pPr>
              <w:pStyle w:val="InfoBlue"/>
            </w:pPr>
            <w:r w:rsidRPr="00EA2235">
              <w:t>[statement of the need or opportunity]</w:t>
            </w:r>
          </w:p>
          <w:p w14:paraId="37B338D1" w14:textId="77777777" w:rsidR="004F09FD" w:rsidRPr="004F09FD" w:rsidRDefault="004F09FD" w:rsidP="004F09FD">
            <w:pPr>
              <w:pStyle w:val="BodyText"/>
            </w:pPr>
            <w:r>
              <w:t xml:space="preserve">People who are in need for dental treatments </w:t>
            </w:r>
          </w:p>
        </w:tc>
      </w:tr>
      <w:tr w:rsidR="0085257A" w:rsidRPr="00B90E27" w14:paraId="38C0131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7BD553"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38B3B149" w14:textId="77777777" w:rsidR="0085257A" w:rsidRDefault="0085257A" w:rsidP="00F669DB">
            <w:pPr>
              <w:pStyle w:val="InfoBlue"/>
            </w:pPr>
            <w:r w:rsidRPr="00EA2235">
              <w:t xml:space="preserve"> is a [product category]</w:t>
            </w:r>
          </w:p>
          <w:p w14:paraId="60A51915" w14:textId="77777777" w:rsidR="004F09FD" w:rsidRPr="004F09FD" w:rsidRDefault="004F09FD" w:rsidP="004F09FD">
            <w:pPr>
              <w:pStyle w:val="BodyText"/>
            </w:pPr>
            <w:r>
              <w:t>web application</w:t>
            </w:r>
          </w:p>
        </w:tc>
      </w:tr>
      <w:tr w:rsidR="0085257A" w:rsidRPr="00B90E27" w14:paraId="5112280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AA5398"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055C510" w14:textId="77777777" w:rsidR="0085257A" w:rsidRDefault="0085257A" w:rsidP="00F669DB">
            <w:pPr>
              <w:pStyle w:val="InfoBlue"/>
            </w:pPr>
            <w:r w:rsidRPr="00EA2235">
              <w:t>[statement of key benefit; that is, the compelling reason to buy]</w:t>
            </w:r>
          </w:p>
          <w:p w14:paraId="4575BE4B" w14:textId="77777777" w:rsidR="004F09FD" w:rsidRPr="004F09FD" w:rsidRDefault="004F09FD" w:rsidP="004F09FD">
            <w:pPr>
              <w:pStyle w:val="BodyText"/>
            </w:pPr>
            <w:r>
              <w:t>Facilitates appointment making</w:t>
            </w:r>
          </w:p>
        </w:tc>
      </w:tr>
      <w:tr w:rsidR="0085257A" w:rsidRPr="00B90E27" w14:paraId="1F4CBB8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9653C8"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6219052F" w14:textId="77777777" w:rsidR="0085257A" w:rsidRDefault="0085257A" w:rsidP="00F669DB">
            <w:pPr>
              <w:pStyle w:val="InfoBlue"/>
            </w:pPr>
            <w:r w:rsidRPr="00EA2235">
              <w:t>[primary competitive alternative]</w:t>
            </w:r>
          </w:p>
          <w:p w14:paraId="74E8BAA1" w14:textId="77777777" w:rsidR="004F09FD" w:rsidRPr="004F09FD" w:rsidRDefault="004F09FD" w:rsidP="004F09FD">
            <w:pPr>
              <w:pStyle w:val="BodyText"/>
            </w:pPr>
            <w:r>
              <w:t>Paperwork</w:t>
            </w:r>
          </w:p>
        </w:tc>
      </w:tr>
      <w:tr w:rsidR="0085257A" w:rsidRPr="00B90E27" w14:paraId="61E6FDF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DC332C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48035D1" w14:textId="77777777" w:rsidR="0085257A" w:rsidRDefault="0085257A" w:rsidP="00F669DB">
            <w:pPr>
              <w:pStyle w:val="InfoBlue"/>
            </w:pPr>
            <w:r w:rsidRPr="00EA2235">
              <w:t>[statement of primary differentiation]</w:t>
            </w:r>
          </w:p>
          <w:p w14:paraId="659D62DF" w14:textId="77777777" w:rsidR="004F09FD" w:rsidRPr="004F09FD" w:rsidRDefault="004F09FD" w:rsidP="004F09FD">
            <w:pPr>
              <w:pStyle w:val="BodyText"/>
            </w:pPr>
            <w:r>
              <w:t>Faster and easy to use, accessible.</w:t>
            </w:r>
          </w:p>
        </w:tc>
      </w:tr>
    </w:tbl>
    <w:p w14:paraId="75A90D32"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716C20A9" w14:textId="77777777" w:rsidR="0085257A" w:rsidRPr="00B90E27" w:rsidRDefault="0085257A">
      <w:pPr>
        <w:pStyle w:val="Heading1"/>
        <w:rPr>
          <w:rFonts w:ascii="Times New Roman" w:hAnsi="Times New Roman"/>
        </w:rPr>
      </w:pPr>
      <w:bookmarkStart w:id="17" w:name="_Toc447960005"/>
      <w:bookmarkStart w:id="18" w:name="_Toc452813581"/>
      <w:bookmarkStart w:id="19" w:name="_Toc316556909"/>
      <w:bookmarkStart w:id="20" w:name="_Toc436203381"/>
      <w:r w:rsidRPr="00B90E27">
        <w:rPr>
          <w:rFonts w:ascii="Times New Roman" w:hAnsi="Times New Roman"/>
        </w:rPr>
        <w:t>Stakeholder and User Descriptions</w:t>
      </w:r>
      <w:bookmarkEnd w:id="17"/>
      <w:bookmarkEnd w:id="18"/>
      <w:bookmarkEnd w:id="19"/>
    </w:p>
    <w:p w14:paraId="5C2DEA01" w14:textId="77777777" w:rsidR="0085257A"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7716E1" w14:textId="77777777" w:rsidR="004F09FD" w:rsidRDefault="00FF32DF" w:rsidP="004F09FD">
      <w:pPr>
        <w:pStyle w:val="BodyText"/>
      </w:pPr>
      <w:r>
        <w:t>The stakeholders of the dental clinic appointment system are the patients and the dentists.</w:t>
      </w:r>
    </w:p>
    <w:p w14:paraId="3BB5B2DE" w14:textId="77777777" w:rsidR="00FF32DF" w:rsidRDefault="00FF32DF" w:rsidP="004F09FD">
      <w:pPr>
        <w:pStyle w:val="BodyText"/>
      </w:pPr>
      <w:r>
        <w:t xml:space="preserve">This application will facilitate appointment making for patients. They will be able to check available days for appointments </w:t>
      </w:r>
      <w:proofErr w:type="gramStart"/>
      <w:r>
        <w:t>and also</w:t>
      </w:r>
      <w:proofErr w:type="gramEnd"/>
      <w:r>
        <w:t xml:space="preserve"> the price of the needed treatment and information of current dentists in the clinic. The patients will need to make a profile and add information about themselves </w:t>
      </w:r>
      <w:proofErr w:type="gramStart"/>
      <w:r>
        <w:t>in order for</w:t>
      </w:r>
      <w:proofErr w:type="gramEnd"/>
      <w:r>
        <w:t xml:space="preserve"> the doctors to be able to check it.</w:t>
      </w:r>
    </w:p>
    <w:p w14:paraId="449BD586" w14:textId="77777777" w:rsidR="00FF32DF" w:rsidRPr="004F09FD" w:rsidRDefault="00FF32DF" w:rsidP="004F09FD">
      <w:pPr>
        <w:pStyle w:val="BodyText"/>
      </w:pPr>
    </w:p>
    <w:p w14:paraId="295B5E95" w14:textId="77777777" w:rsidR="0085257A" w:rsidRPr="00B90E27" w:rsidRDefault="0085257A">
      <w:pPr>
        <w:pStyle w:val="Heading2"/>
        <w:rPr>
          <w:rFonts w:ascii="Times New Roman" w:hAnsi="Times New Roman"/>
        </w:rPr>
      </w:pPr>
      <w:bookmarkStart w:id="21" w:name="_Toc452813583"/>
      <w:bookmarkStart w:id="22" w:name="_Toc316556910"/>
      <w:r w:rsidRPr="00B90E27">
        <w:rPr>
          <w:rFonts w:ascii="Times New Roman" w:hAnsi="Times New Roman"/>
        </w:rPr>
        <w:t>Stakeholder Summary</w:t>
      </w:r>
      <w:bookmarkEnd w:id="21"/>
      <w:bookmarkEnd w:id="22"/>
    </w:p>
    <w:p w14:paraId="314838FF" w14:textId="77777777" w:rsidR="0085257A" w:rsidRPr="00B90E27" w:rsidRDefault="0085257A" w:rsidP="00F669DB">
      <w:pPr>
        <w:pStyle w:val="InfoBlue"/>
      </w:pPr>
      <w:r w:rsidRPr="00B90E27">
        <w:t xml:space="preserve">[There are </w:t>
      </w:r>
      <w:proofErr w:type="gramStart"/>
      <w:r w:rsidRPr="00B90E27">
        <w:t>a number of</w:t>
      </w:r>
      <w:proofErr w:type="gramEnd"/>
      <w:r w:rsidRPr="00B90E27">
        <w:t xml:space="preserve">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5EFAC754" w14:textId="77777777">
        <w:tc>
          <w:tcPr>
            <w:tcW w:w="1890" w:type="dxa"/>
            <w:shd w:val="solid" w:color="000000" w:fill="FFFFFF"/>
          </w:tcPr>
          <w:p w14:paraId="3ABF5153" w14:textId="77777777" w:rsidR="0085257A" w:rsidRPr="00B90E27" w:rsidRDefault="0085257A">
            <w:pPr>
              <w:pStyle w:val="BodyText"/>
              <w:ind w:left="0"/>
              <w:rPr>
                <w:b/>
              </w:rPr>
            </w:pPr>
            <w:r w:rsidRPr="00B90E27">
              <w:rPr>
                <w:b/>
              </w:rPr>
              <w:t>Name</w:t>
            </w:r>
          </w:p>
        </w:tc>
        <w:tc>
          <w:tcPr>
            <w:tcW w:w="2610" w:type="dxa"/>
            <w:shd w:val="solid" w:color="000000" w:fill="FFFFFF"/>
          </w:tcPr>
          <w:p w14:paraId="589FA9F4" w14:textId="77777777" w:rsidR="0085257A" w:rsidRPr="00B90E27" w:rsidRDefault="0085257A">
            <w:pPr>
              <w:pStyle w:val="BodyText"/>
              <w:ind w:left="0"/>
              <w:rPr>
                <w:b/>
              </w:rPr>
            </w:pPr>
            <w:r w:rsidRPr="00B90E27">
              <w:rPr>
                <w:b/>
              </w:rPr>
              <w:t>Description</w:t>
            </w:r>
          </w:p>
        </w:tc>
        <w:tc>
          <w:tcPr>
            <w:tcW w:w="3960" w:type="dxa"/>
            <w:shd w:val="solid" w:color="000000" w:fill="FFFFFF"/>
          </w:tcPr>
          <w:p w14:paraId="0047D674" w14:textId="77777777" w:rsidR="0085257A" w:rsidRPr="00B90E27" w:rsidRDefault="0085257A">
            <w:pPr>
              <w:pStyle w:val="BodyText"/>
              <w:ind w:left="0"/>
              <w:rPr>
                <w:b/>
              </w:rPr>
            </w:pPr>
            <w:r w:rsidRPr="00B90E27">
              <w:rPr>
                <w:b/>
              </w:rPr>
              <w:t>Responsibilities</w:t>
            </w:r>
          </w:p>
        </w:tc>
      </w:tr>
      <w:tr w:rsidR="0085257A" w:rsidRPr="00B90E27" w14:paraId="53EFFCBC" w14:textId="77777777">
        <w:tc>
          <w:tcPr>
            <w:tcW w:w="1890" w:type="dxa"/>
          </w:tcPr>
          <w:p w14:paraId="5EE5539A" w14:textId="77777777" w:rsidR="00FF32DF" w:rsidRPr="00FF32DF" w:rsidRDefault="00FF32DF" w:rsidP="00B55DA9">
            <w:pPr>
              <w:pStyle w:val="BodyText"/>
              <w:ind w:left="0"/>
            </w:pPr>
            <w:r>
              <w:t>Admin</w:t>
            </w:r>
          </w:p>
        </w:tc>
        <w:tc>
          <w:tcPr>
            <w:tcW w:w="2610" w:type="dxa"/>
          </w:tcPr>
          <w:p w14:paraId="36AE8031" w14:textId="642FEA0F" w:rsidR="00FF32DF" w:rsidRPr="00FF32DF" w:rsidRDefault="00FF32DF" w:rsidP="00FF32DF">
            <w:r>
              <w:t>-manages the app</w:t>
            </w:r>
          </w:p>
        </w:tc>
        <w:tc>
          <w:tcPr>
            <w:tcW w:w="3960" w:type="dxa"/>
          </w:tcPr>
          <w:p w14:paraId="66A959A1" w14:textId="77777777" w:rsidR="00FF32DF" w:rsidRDefault="00FF32DF" w:rsidP="00FF32DF">
            <w:pPr>
              <w:pStyle w:val="BodyText"/>
              <w:ind w:left="0"/>
            </w:pPr>
            <w:r>
              <w:t>-ensures that the system is working properly</w:t>
            </w:r>
          </w:p>
          <w:p w14:paraId="09E05015" w14:textId="77777777" w:rsidR="00FF32DF" w:rsidRDefault="00FF32DF" w:rsidP="00FF32DF">
            <w:pPr>
              <w:pStyle w:val="BodyText"/>
              <w:ind w:left="0"/>
            </w:pPr>
          </w:p>
          <w:p w14:paraId="7D6CD9E4" w14:textId="77777777" w:rsidR="00FF32DF" w:rsidRPr="00FF32DF" w:rsidRDefault="00FF32DF" w:rsidP="00FF32DF">
            <w:pPr>
              <w:pStyle w:val="BodyText"/>
              <w:ind w:left="0"/>
            </w:pPr>
          </w:p>
        </w:tc>
      </w:tr>
    </w:tbl>
    <w:p w14:paraId="38BF8A58" w14:textId="77777777" w:rsidR="0085257A" w:rsidRPr="00B90E27" w:rsidRDefault="0085257A">
      <w:pPr>
        <w:pStyle w:val="Heading2"/>
        <w:rPr>
          <w:rFonts w:ascii="Times New Roman" w:hAnsi="Times New Roman"/>
        </w:rPr>
      </w:pPr>
      <w:bookmarkStart w:id="23" w:name="_Toc452813584"/>
      <w:bookmarkStart w:id="24" w:name="_Toc316556911"/>
      <w:r w:rsidRPr="00B90E27">
        <w:rPr>
          <w:rFonts w:ascii="Times New Roman" w:hAnsi="Times New Roman"/>
        </w:rPr>
        <w:t>User Summary</w:t>
      </w:r>
      <w:bookmarkEnd w:id="23"/>
      <w:bookmarkEnd w:id="24"/>
    </w:p>
    <w:p w14:paraId="272B27D7" w14:textId="77777777" w:rsidR="0085257A" w:rsidRPr="00B90E27" w:rsidRDefault="0085257A" w:rsidP="00F669DB">
      <w:pPr>
        <w:pStyle w:val="InfoBlue"/>
      </w:pPr>
      <w:r w:rsidRPr="00B90E27">
        <w:t>[Present a summ</w:t>
      </w:r>
      <w:r w:rsidR="00473587">
        <w:t>ary list of all identified user types</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2D05ADC0" w14:textId="77777777">
        <w:trPr>
          <w:trHeight w:val="418"/>
        </w:trPr>
        <w:tc>
          <w:tcPr>
            <w:tcW w:w="998" w:type="dxa"/>
            <w:shd w:val="solid" w:color="000000" w:fill="FFFFFF"/>
          </w:tcPr>
          <w:p w14:paraId="3DA41CBA" w14:textId="77777777" w:rsidR="0085257A" w:rsidRPr="00B90E27" w:rsidRDefault="0085257A">
            <w:pPr>
              <w:pStyle w:val="BodyText"/>
              <w:ind w:left="0"/>
              <w:rPr>
                <w:b/>
              </w:rPr>
            </w:pPr>
            <w:r w:rsidRPr="00B90E27">
              <w:rPr>
                <w:b/>
              </w:rPr>
              <w:t>Name</w:t>
            </w:r>
          </w:p>
        </w:tc>
        <w:tc>
          <w:tcPr>
            <w:tcW w:w="1882" w:type="dxa"/>
            <w:shd w:val="solid" w:color="000000" w:fill="FFFFFF"/>
          </w:tcPr>
          <w:p w14:paraId="5BEED932" w14:textId="77777777" w:rsidR="0085257A" w:rsidRPr="00B90E27" w:rsidRDefault="0085257A">
            <w:pPr>
              <w:pStyle w:val="BodyText"/>
              <w:ind w:left="0"/>
              <w:rPr>
                <w:b/>
              </w:rPr>
            </w:pPr>
            <w:r w:rsidRPr="00B90E27">
              <w:rPr>
                <w:b/>
              </w:rPr>
              <w:t>Description</w:t>
            </w:r>
          </w:p>
        </w:tc>
        <w:tc>
          <w:tcPr>
            <w:tcW w:w="3240" w:type="dxa"/>
            <w:shd w:val="solid" w:color="000000" w:fill="FFFFFF"/>
          </w:tcPr>
          <w:p w14:paraId="750F33E5"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346C523" w14:textId="77777777" w:rsidR="0085257A" w:rsidRPr="00B90E27" w:rsidRDefault="0085257A">
            <w:pPr>
              <w:pStyle w:val="BodyText"/>
              <w:ind w:left="0"/>
              <w:rPr>
                <w:b/>
              </w:rPr>
            </w:pPr>
            <w:r w:rsidRPr="00B90E27">
              <w:rPr>
                <w:b/>
              </w:rPr>
              <w:t>Stakeholder</w:t>
            </w:r>
          </w:p>
        </w:tc>
      </w:tr>
      <w:tr w:rsidR="0085257A" w:rsidRPr="00B90E27" w14:paraId="56CFAA53" w14:textId="77777777">
        <w:trPr>
          <w:trHeight w:val="976"/>
        </w:trPr>
        <w:tc>
          <w:tcPr>
            <w:tcW w:w="998" w:type="dxa"/>
          </w:tcPr>
          <w:p w14:paraId="43CDAD3E" w14:textId="72983A69" w:rsidR="00EC6C36" w:rsidRDefault="00EC6C36" w:rsidP="00934551">
            <w:pPr>
              <w:pStyle w:val="InfoBlue"/>
            </w:pPr>
          </w:p>
          <w:p w14:paraId="5505C967" w14:textId="4918D643" w:rsidR="00934551" w:rsidRPr="00934551" w:rsidRDefault="00934551" w:rsidP="00934551">
            <w:pPr>
              <w:pStyle w:val="BodyText"/>
              <w:ind w:left="0"/>
            </w:pPr>
            <w:r>
              <w:t>Patient</w:t>
            </w:r>
          </w:p>
          <w:p w14:paraId="447C06BB" w14:textId="77777777" w:rsidR="00EC6C36" w:rsidRDefault="00EC6C36" w:rsidP="00EC6C36">
            <w:pPr>
              <w:pStyle w:val="BodyText"/>
              <w:ind w:left="0"/>
            </w:pPr>
          </w:p>
          <w:p w14:paraId="651AFA4A" w14:textId="77777777" w:rsidR="00EC6C36" w:rsidRDefault="00EC6C36" w:rsidP="00EC6C36">
            <w:pPr>
              <w:pStyle w:val="BodyText"/>
              <w:ind w:left="0"/>
            </w:pPr>
          </w:p>
          <w:p w14:paraId="5700D83A" w14:textId="77777777" w:rsidR="00EC6C36" w:rsidRDefault="00EC6C36" w:rsidP="00EC6C36">
            <w:pPr>
              <w:pStyle w:val="BodyText"/>
              <w:ind w:left="0"/>
            </w:pPr>
          </w:p>
          <w:p w14:paraId="5673FFC3" w14:textId="77777777" w:rsidR="00B55DA9" w:rsidRDefault="00B55DA9" w:rsidP="00EC6C36">
            <w:pPr>
              <w:pStyle w:val="BodyText"/>
              <w:ind w:left="0"/>
            </w:pPr>
          </w:p>
          <w:p w14:paraId="3B27BBC0" w14:textId="77777777" w:rsidR="00B55DA9" w:rsidRDefault="00B55DA9" w:rsidP="00EC6C36">
            <w:pPr>
              <w:pStyle w:val="BodyText"/>
              <w:ind w:left="0"/>
            </w:pPr>
          </w:p>
          <w:p w14:paraId="7E5A7B67" w14:textId="77777777" w:rsidR="00EC6C36" w:rsidRDefault="00EC6C36" w:rsidP="00EC6C36">
            <w:pPr>
              <w:pStyle w:val="BodyText"/>
              <w:ind w:left="0"/>
            </w:pPr>
          </w:p>
          <w:p w14:paraId="703D29A2" w14:textId="77777777" w:rsidR="00EC6C36" w:rsidRDefault="00EC6C36" w:rsidP="00EC6C36">
            <w:pPr>
              <w:pStyle w:val="BodyText"/>
              <w:ind w:left="0"/>
            </w:pPr>
            <w:r>
              <w:t>Dentist</w:t>
            </w:r>
          </w:p>
          <w:p w14:paraId="75731892" w14:textId="77777777" w:rsidR="00EC6C36" w:rsidRDefault="00EC6C36" w:rsidP="00EC6C36">
            <w:pPr>
              <w:pStyle w:val="BodyText"/>
              <w:ind w:left="0"/>
            </w:pPr>
          </w:p>
          <w:p w14:paraId="5B828875" w14:textId="77777777" w:rsidR="00EC6C36" w:rsidRDefault="00EC6C36" w:rsidP="00EC6C36">
            <w:pPr>
              <w:pStyle w:val="BodyText"/>
              <w:ind w:left="0"/>
            </w:pPr>
          </w:p>
          <w:p w14:paraId="39B9CE3D" w14:textId="77777777" w:rsidR="00EC6C36" w:rsidRDefault="00EC6C36" w:rsidP="00EC6C36">
            <w:pPr>
              <w:pStyle w:val="BodyText"/>
              <w:ind w:left="0"/>
            </w:pPr>
          </w:p>
          <w:p w14:paraId="2829DCEB" w14:textId="4E6B2361" w:rsidR="00EC6C36" w:rsidRDefault="00EC6C36" w:rsidP="00EC6C36">
            <w:pPr>
              <w:pStyle w:val="BodyText"/>
              <w:ind w:left="0"/>
            </w:pPr>
          </w:p>
          <w:p w14:paraId="7F3922EA" w14:textId="4DFD73AD" w:rsidR="00934551" w:rsidRDefault="00934551" w:rsidP="00EC6C36">
            <w:pPr>
              <w:pStyle w:val="BodyText"/>
              <w:ind w:left="0"/>
            </w:pPr>
          </w:p>
          <w:p w14:paraId="0F4B99AE" w14:textId="77777777" w:rsidR="00934551" w:rsidRDefault="00934551" w:rsidP="00EC6C36">
            <w:pPr>
              <w:pStyle w:val="BodyText"/>
              <w:ind w:left="0"/>
            </w:pPr>
          </w:p>
          <w:p w14:paraId="690CE648" w14:textId="77777777" w:rsidR="00EC6C36" w:rsidRPr="00EC6C36" w:rsidRDefault="00EC6C36" w:rsidP="00EC6C36">
            <w:pPr>
              <w:pStyle w:val="BodyText"/>
              <w:ind w:left="0"/>
            </w:pPr>
            <w:r>
              <w:t>Admin</w:t>
            </w:r>
          </w:p>
          <w:p w14:paraId="2EEB39DD" w14:textId="77777777" w:rsidR="00EC6C36" w:rsidRPr="00EC6C36" w:rsidRDefault="00EC6C36" w:rsidP="00EC6C36">
            <w:pPr>
              <w:pStyle w:val="BodyText"/>
              <w:ind w:left="0"/>
            </w:pPr>
          </w:p>
        </w:tc>
        <w:tc>
          <w:tcPr>
            <w:tcW w:w="1882" w:type="dxa"/>
          </w:tcPr>
          <w:p w14:paraId="538A7F9C" w14:textId="77777777" w:rsidR="00B55DA9" w:rsidRDefault="00B55DA9" w:rsidP="00B55DA9">
            <w:r>
              <w:t xml:space="preserve">-the patient is the person that will </w:t>
            </w:r>
            <w:proofErr w:type="gramStart"/>
            <w:r>
              <w:t>be in need of</w:t>
            </w:r>
            <w:proofErr w:type="gramEnd"/>
            <w:r>
              <w:t xml:space="preserve"> dental treatments </w:t>
            </w:r>
          </w:p>
          <w:p w14:paraId="034E52E0" w14:textId="77777777" w:rsidR="00B55DA9" w:rsidRDefault="00B55DA9" w:rsidP="00B55DA9">
            <w:pPr>
              <w:pStyle w:val="BodyText"/>
              <w:ind w:left="0"/>
            </w:pPr>
          </w:p>
          <w:p w14:paraId="6ECE0EA0" w14:textId="77777777" w:rsidR="00B55DA9" w:rsidRDefault="00B55DA9" w:rsidP="00B55DA9">
            <w:pPr>
              <w:pStyle w:val="BodyText"/>
              <w:ind w:left="0"/>
            </w:pPr>
          </w:p>
          <w:p w14:paraId="7213F341" w14:textId="77777777" w:rsidR="00B55DA9" w:rsidRDefault="00B55DA9" w:rsidP="00B55DA9">
            <w:pPr>
              <w:pStyle w:val="BodyText"/>
              <w:ind w:left="0"/>
            </w:pPr>
          </w:p>
          <w:p w14:paraId="0268015F" w14:textId="0B69AC65" w:rsidR="00B55DA9" w:rsidRDefault="00B55DA9" w:rsidP="00B55DA9">
            <w:pPr>
              <w:pStyle w:val="BodyText"/>
              <w:ind w:left="0"/>
            </w:pPr>
          </w:p>
          <w:p w14:paraId="7007540A" w14:textId="77777777" w:rsidR="00934551" w:rsidRDefault="00934551" w:rsidP="00B55DA9">
            <w:pPr>
              <w:pStyle w:val="BodyText"/>
              <w:ind w:left="0"/>
            </w:pPr>
          </w:p>
          <w:p w14:paraId="6B095D9F" w14:textId="77777777" w:rsidR="00B55DA9" w:rsidRDefault="00B55DA9" w:rsidP="00B55DA9">
            <w:r>
              <w:t>- the person that offers dental treatments</w:t>
            </w:r>
          </w:p>
          <w:p w14:paraId="61597ADF" w14:textId="77777777" w:rsidR="00B55DA9" w:rsidRDefault="00B55DA9" w:rsidP="00B55DA9">
            <w:pPr>
              <w:pStyle w:val="BodyText"/>
              <w:ind w:left="0"/>
            </w:pPr>
          </w:p>
          <w:p w14:paraId="61AB49B9" w14:textId="72F86C57" w:rsidR="00B55DA9" w:rsidRDefault="00B55DA9" w:rsidP="00B55DA9">
            <w:pPr>
              <w:pStyle w:val="BodyText"/>
              <w:ind w:left="0"/>
            </w:pPr>
          </w:p>
          <w:p w14:paraId="3F613998" w14:textId="0FEB5CF4" w:rsidR="00934551" w:rsidRDefault="00934551" w:rsidP="00B55DA9">
            <w:pPr>
              <w:pStyle w:val="BodyText"/>
              <w:ind w:left="0"/>
            </w:pPr>
          </w:p>
          <w:p w14:paraId="5359C339" w14:textId="0D394C2F" w:rsidR="00934551" w:rsidRDefault="00934551" w:rsidP="00B55DA9">
            <w:pPr>
              <w:pStyle w:val="BodyText"/>
              <w:ind w:left="0"/>
            </w:pPr>
          </w:p>
          <w:p w14:paraId="577A5708" w14:textId="77777777" w:rsidR="00934551" w:rsidRDefault="00934551" w:rsidP="00B55DA9">
            <w:pPr>
              <w:pStyle w:val="BodyText"/>
              <w:ind w:left="0"/>
            </w:pPr>
          </w:p>
          <w:p w14:paraId="03381E7E" w14:textId="77777777" w:rsidR="00B55DA9" w:rsidRPr="00B55DA9" w:rsidRDefault="00B55DA9" w:rsidP="00B55DA9">
            <w:pPr>
              <w:pStyle w:val="BodyText"/>
              <w:ind w:left="0"/>
            </w:pPr>
            <w:r>
              <w:t>-manages the app</w:t>
            </w:r>
          </w:p>
        </w:tc>
        <w:tc>
          <w:tcPr>
            <w:tcW w:w="3240" w:type="dxa"/>
          </w:tcPr>
          <w:p w14:paraId="59D646D7" w14:textId="77777777" w:rsidR="00B55DA9" w:rsidRDefault="00B55DA9" w:rsidP="00934551">
            <w:pPr>
              <w:pStyle w:val="BodyText"/>
              <w:ind w:left="0"/>
            </w:pPr>
            <w:r>
              <w:t>-needs to make an account and add information</w:t>
            </w:r>
          </w:p>
          <w:p w14:paraId="0C688857" w14:textId="75B873B4" w:rsidR="00B55DA9" w:rsidRDefault="007F7169" w:rsidP="007F7169">
            <w:pPr>
              <w:pStyle w:val="BodyText"/>
              <w:ind w:left="0"/>
            </w:pPr>
            <w:r>
              <w:t>-check for doctor information</w:t>
            </w:r>
          </w:p>
          <w:p w14:paraId="3CFAEB64" w14:textId="01253180" w:rsidR="007F7169" w:rsidRDefault="007F7169" w:rsidP="00B55DA9">
            <w:pPr>
              <w:pStyle w:val="BodyText"/>
            </w:pPr>
          </w:p>
          <w:p w14:paraId="0AE8AAA2" w14:textId="1AE6C5FF" w:rsidR="007F7169" w:rsidRDefault="007F7169" w:rsidP="00B55DA9">
            <w:pPr>
              <w:pStyle w:val="BodyText"/>
            </w:pPr>
          </w:p>
          <w:p w14:paraId="22468F02" w14:textId="07E906E0" w:rsidR="007F7169" w:rsidRDefault="007F7169" w:rsidP="00B55DA9">
            <w:pPr>
              <w:pStyle w:val="BodyText"/>
            </w:pPr>
          </w:p>
          <w:p w14:paraId="11B9719E" w14:textId="12487901" w:rsidR="007F7169" w:rsidRDefault="007F7169" w:rsidP="00B55DA9">
            <w:pPr>
              <w:pStyle w:val="BodyText"/>
            </w:pPr>
          </w:p>
          <w:p w14:paraId="0156D8D9" w14:textId="77777777" w:rsidR="007F7169" w:rsidRPr="00B55DA9" w:rsidRDefault="007F7169" w:rsidP="00B55DA9">
            <w:pPr>
              <w:pStyle w:val="BodyText"/>
            </w:pPr>
          </w:p>
          <w:p w14:paraId="21432A1B" w14:textId="77777777" w:rsidR="00B55DA9" w:rsidRDefault="00B55DA9" w:rsidP="00B55DA9">
            <w:pPr>
              <w:pStyle w:val="BodyText"/>
              <w:ind w:left="0"/>
            </w:pPr>
            <w:r>
              <w:t xml:space="preserve">-needs to make an account </w:t>
            </w:r>
          </w:p>
          <w:p w14:paraId="2D4965A4" w14:textId="2DF2CA03" w:rsidR="00B55DA9" w:rsidRDefault="00B55DA9" w:rsidP="007F7169">
            <w:pPr>
              <w:pStyle w:val="BodyText"/>
              <w:ind w:left="0"/>
            </w:pPr>
            <w:r>
              <w:t>-check for patient information</w:t>
            </w:r>
          </w:p>
          <w:p w14:paraId="563C9B26" w14:textId="6E18D446" w:rsidR="007542A6" w:rsidRDefault="007542A6" w:rsidP="007F7169">
            <w:pPr>
              <w:pStyle w:val="BodyText"/>
              <w:ind w:left="0"/>
            </w:pPr>
          </w:p>
          <w:p w14:paraId="4994689B" w14:textId="5D7DE0CB" w:rsidR="007542A6" w:rsidRDefault="007542A6" w:rsidP="007F7169">
            <w:pPr>
              <w:pStyle w:val="BodyText"/>
              <w:ind w:left="0"/>
            </w:pPr>
          </w:p>
          <w:p w14:paraId="4125A775" w14:textId="5C9619EE" w:rsidR="007542A6" w:rsidRDefault="007542A6" w:rsidP="007F7169">
            <w:pPr>
              <w:pStyle w:val="BodyText"/>
              <w:ind w:left="0"/>
            </w:pPr>
          </w:p>
          <w:p w14:paraId="056DA4EB" w14:textId="5A5C7C99" w:rsidR="007542A6" w:rsidRDefault="007542A6" w:rsidP="007F7169">
            <w:pPr>
              <w:pStyle w:val="BodyText"/>
              <w:ind w:left="0"/>
            </w:pPr>
          </w:p>
          <w:p w14:paraId="2924E063" w14:textId="77777777" w:rsidR="007542A6" w:rsidRDefault="007542A6" w:rsidP="007F7169">
            <w:pPr>
              <w:pStyle w:val="BodyText"/>
              <w:ind w:left="0"/>
            </w:pPr>
            <w:bookmarkStart w:id="25" w:name="_GoBack"/>
            <w:bookmarkEnd w:id="25"/>
          </w:p>
          <w:p w14:paraId="73CD180C" w14:textId="77777777" w:rsidR="00B55DA9" w:rsidRDefault="00B55DA9" w:rsidP="00B55DA9">
            <w:pPr>
              <w:pStyle w:val="BodyText"/>
              <w:ind w:left="0"/>
            </w:pPr>
            <w:r>
              <w:t>-ensures that the system is working properly</w:t>
            </w:r>
          </w:p>
          <w:p w14:paraId="1E206B8A" w14:textId="77777777" w:rsidR="00B55DA9" w:rsidRPr="00B55DA9" w:rsidRDefault="00B55DA9" w:rsidP="00B55DA9">
            <w:pPr>
              <w:pStyle w:val="BodyText"/>
            </w:pPr>
          </w:p>
        </w:tc>
        <w:tc>
          <w:tcPr>
            <w:tcW w:w="2628" w:type="dxa"/>
          </w:tcPr>
          <w:p w14:paraId="5CCA4541" w14:textId="1E2515E0" w:rsidR="0085257A" w:rsidRPr="00EA2235" w:rsidRDefault="0085257A" w:rsidP="00F669DB">
            <w:pPr>
              <w:pStyle w:val="InfoBlue"/>
            </w:pPr>
          </w:p>
        </w:tc>
      </w:tr>
    </w:tbl>
    <w:p w14:paraId="77C61894" w14:textId="77777777" w:rsidR="0085257A" w:rsidRPr="00B90E27" w:rsidRDefault="0085257A">
      <w:pPr>
        <w:pStyle w:val="BodyText"/>
      </w:pPr>
    </w:p>
    <w:bookmarkEnd w:id="20"/>
    <w:p w14:paraId="3DBE5CBD" w14:textId="5134D290" w:rsidR="0085257A" w:rsidRPr="00B90E27" w:rsidRDefault="0085257A" w:rsidP="00F669DB">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DB9B8" w14:textId="77777777" w:rsidR="003A3054" w:rsidRDefault="003A3054">
      <w:pPr>
        <w:spacing w:line="240" w:lineRule="auto"/>
      </w:pPr>
      <w:r>
        <w:separator/>
      </w:r>
    </w:p>
  </w:endnote>
  <w:endnote w:type="continuationSeparator" w:id="0">
    <w:p w14:paraId="4AEF1213" w14:textId="77777777" w:rsidR="003A3054" w:rsidRDefault="003A3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65C3" w14:paraId="5B32F5C1" w14:textId="77777777">
      <w:tc>
        <w:tcPr>
          <w:tcW w:w="3162" w:type="dxa"/>
          <w:tcBorders>
            <w:top w:val="nil"/>
            <w:left w:val="nil"/>
            <w:bottom w:val="nil"/>
            <w:right w:val="nil"/>
          </w:tcBorders>
        </w:tcPr>
        <w:p w14:paraId="2D13D15E" w14:textId="77777777" w:rsidR="00D265C3" w:rsidRDefault="00D265C3">
          <w:pPr>
            <w:ind w:right="360"/>
          </w:pPr>
        </w:p>
      </w:tc>
      <w:tc>
        <w:tcPr>
          <w:tcW w:w="3162" w:type="dxa"/>
          <w:tcBorders>
            <w:top w:val="nil"/>
            <w:left w:val="nil"/>
            <w:bottom w:val="nil"/>
            <w:right w:val="nil"/>
          </w:tcBorders>
        </w:tcPr>
        <w:p w14:paraId="6C53C7A1" w14:textId="26ABF56B" w:rsidR="00D265C3" w:rsidRDefault="00D265C3" w:rsidP="00AD439A">
          <w:pPr>
            <w:jc w:val="center"/>
          </w:pPr>
          <w:r>
            <w:sym w:font="Symbol" w:char="F0D3"/>
          </w:r>
          <w:r>
            <w:t xml:space="preserve">Tamas Ioana, </w:t>
          </w:r>
          <w:r>
            <w:rPr>
              <w:noProof/>
            </w:rPr>
            <w:fldChar w:fldCharType="begin"/>
          </w:r>
          <w:r>
            <w:rPr>
              <w:noProof/>
            </w:rPr>
            <w:instrText xml:space="preserve"> DATE \@ "yyyy" </w:instrText>
          </w:r>
          <w:r>
            <w:rPr>
              <w:noProof/>
            </w:rPr>
            <w:fldChar w:fldCharType="separate"/>
          </w:r>
          <w:r w:rsidR="007542A6">
            <w:rPr>
              <w:noProof/>
            </w:rPr>
            <w:t>2019</w:t>
          </w:r>
          <w:r>
            <w:rPr>
              <w:noProof/>
            </w:rPr>
            <w:fldChar w:fldCharType="end"/>
          </w:r>
        </w:p>
      </w:tc>
      <w:tc>
        <w:tcPr>
          <w:tcW w:w="3162" w:type="dxa"/>
          <w:tcBorders>
            <w:top w:val="nil"/>
            <w:left w:val="nil"/>
            <w:bottom w:val="nil"/>
            <w:right w:val="nil"/>
          </w:tcBorders>
        </w:tcPr>
        <w:p w14:paraId="651E6C70" w14:textId="77777777" w:rsidR="00D265C3" w:rsidRDefault="00D265C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D0ACAA0" w14:textId="77777777" w:rsidR="00D265C3" w:rsidRDefault="00D2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BB4F6" w14:textId="77777777" w:rsidR="003A3054" w:rsidRDefault="003A3054">
      <w:pPr>
        <w:spacing w:line="240" w:lineRule="auto"/>
      </w:pPr>
      <w:r>
        <w:separator/>
      </w:r>
    </w:p>
  </w:footnote>
  <w:footnote w:type="continuationSeparator" w:id="0">
    <w:p w14:paraId="10CEDEA9" w14:textId="77777777" w:rsidR="003A3054" w:rsidRDefault="003A3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0ACC" w14:textId="77777777" w:rsidR="00D265C3" w:rsidRDefault="00D265C3">
    <w:pPr>
      <w:rPr>
        <w:sz w:val="24"/>
      </w:rPr>
    </w:pPr>
  </w:p>
  <w:p w14:paraId="06B40483" w14:textId="77777777" w:rsidR="00D265C3" w:rsidRDefault="00D265C3">
    <w:pPr>
      <w:pBdr>
        <w:top w:val="single" w:sz="6" w:space="1" w:color="auto"/>
      </w:pBdr>
      <w:rPr>
        <w:sz w:val="24"/>
      </w:rPr>
    </w:pPr>
  </w:p>
  <w:p w14:paraId="431DC53F" w14:textId="77777777" w:rsidR="00D265C3" w:rsidRDefault="00D265C3">
    <w:pPr>
      <w:pBdr>
        <w:bottom w:val="single" w:sz="6" w:space="1" w:color="auto"/>
      </w:pBdr>
      <w:jc w:val="right"/>
    </w:pPr>
    <w:r>
      <w:rPr>
        <w:rFonts w:ascii="Arial" w:hAnsi="Arial"/>
        <w:b/>
        <w:sz w:val="36"/>
      </w:rPr>
      <w:t>Tamas Ioana</w:t>
    </w:r>
  </w:p>
  <w:p w14:paraId="6824C971" w14:textId="77777777" w:rsidR="00D265C3" w:rsidRDefault="00D265C3" w:rsidP="00AD439A">
    <w:pPr>
      <w:pBdr>
        <w:bottom w:val="single" w:sz="6" w:space="1" w:color="auto"/>
      </w:pBdr>
      <w:jc w:val="right"/>
      <w:rPr>
        <w:rFonts w:ascii="Arial" w:hAnsi="Arial"/>
        <w:b/>
        <w:sz w:val="36"/>
      </w:rPr>
    </w:pPr>
    <w:r>
      <w:rPr>
        <w:rFonts w:ascii="Arial" w:hAnsi="Arial"/>
        <w:b/>
        <w:sz w:val="36"/>
      </w:rPr>
      <w:t>30431</w:t>
    </w:r>
  </w:p>
  <w:p w14:paraId="6650DFCC" w14:textId="77777777" w:rsidR="00D265C3" w:rsidRDefault="00D265C3">
    <w:pPr>
      <w:pBdr>
        <w:bottom w:val="single" w:sz="6" w:space="1" w:color="auto"/>
      </w:pBdr>
      <w:jc w:val="right"/>
      <w:rPr>
        <w:sz w:val="24"/>
      </w:rPr>
    </w:pPr>
  </w:p>
  <w:p w14:paraId="47A67697" w14:textId="77777777" w:rsidR="00D265C3" w:rsidRDefault="00D26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D265C3" w14:paraId="69CC3307" w14:textId="77777777" w:rsidTr="00473587">
      <w:tc>
        <w:tcPr>
          <w:tcW w:w="9464" w:type="dxa"/>
        </w:tcPr>
        <w:p w14:paraId="6DC64183" w14:textId="77777777" w:rsidR="00D265C3" w:rsidRDefault="00D265C3">
          <w:r>
            <w:t>Dental Clinic Appointment System</w:t>
          </w:r>
        </w:p>
      </w:tc>
    </w:tr>
    <w:tr w:rsidR="00D265C3" w14:paraId="60D9882B" w14:textId="77777777" w:rsidTr="00473587">
      <w:tc>
        <w:tcPr>
          <w:tcW w:w="9464" w:type="dxa"/>
        </w:tcPr>
        <w:p w14:paraId="59CE77DF" w14:textId="77777777" w:rsidR="00D265C3" w:rsidRDefault="003A3054">
          <w:r>
            <w:fldChar w:fldCharType="begin"/>
          </w:r>
          <w:r>
            <w:instrText xml:space="preserve"> TITLE  \* MERGEFORMAT </w:instrText>
          </w:r>
          <w:r>
            <w:fldChar w:fldCharType="separate"/>
          </w:r>
          <w:r w:rsidR="00D265C3">
            <w:t>Vision</w:t>
          </w:r>
          <w:r>
            <w:fldChar w:fldCharType="end"/>
          </w:r>
        </w:p>
      </w:tc>
    </w:tr>
  </w:tbl>
  <w:p w14:paraId="1449B184" w14:textId="77777777" w:rsidR="00D265C3" w:rsidRDefault="00D2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754B6"/>
    <w:rsid w:val="000A55F6"/>
    <w:rsid w:val="001C7458"/>
    <w:rsid w:val="001D42BB"/>
    <w:rsid w:val="00240DEF"/>
    <w:rsid w:val="0028121B"/>
    <w:rsid w:val="002D6BC7"/>
    <w:rsid w:val="003A3054"/>
    <w:rsid w:val="003F19B7"/>
    <w:rsid w:val="00464E6A"/>
    <w:rsid w:val="00472CC8"/>
    <w:rsid w:val="00473587"/>
    <w:rsid w:val="004F09FD"/>
    <w:rsid w:val="005A3207"/>
    <w:rsid w:val="00600853"/>
    <w:rsid w:val="006C5FBF"/>
    <w:rsid w:val="006D726C"/>
    <w:rsid w:val="00717908"/>
    <w:rsid w:val="0073239A"/>
    <w:rsid w:val="007542A6"/>
    <w:rsid w:val="00761084"/>
    <w:rsid w:val="007C600E"/>
    <w:rsid w:val="007F7169"/>
    <w:rsid w:val="0085257A"/>
    <w:rsid w:val="008B2BD2"/>
    <w:rsid w:val="00904FE1"/>
    <w:rsid w:val="00925F3F"/>
    <w:rsid w:val="009272AF"/>
    <w:rsid w:val="00934551"/>
    <w:rsid w:val="009428E4"/>
    <w:rsid w:val="009B5BF2"/>
    <w:rsid w:val="00A61AF1"/>
    <w:rsid w:val="00A61FD4"/>
    <w:rsid w:val="00AB15B2"/>
    <w:rsid w:val="00AD439A"/>
    <w:rsid w:val="00AF4049"/>
    <w:rsid w:val="00B55DA9"/>
    <w:rsid w:val="00B56935"/>
    <w:rsid w:val="00B90E27"/>
    <w:rsid w:val="00B944EA"/>
    <w:rsid w:val="00BE1B76"/>
    <w:rsid w:val="00BE31E3"/>
    <w:rsid w:val="00BE41F2"/>
    <w:rsid w:val="00C24CF0"/>
    <w:rsid w:val="00C35D85"/>
    <w:rsid w:val="00CF14B1"/>
    <w:rsid w:val="00D265C3"/>
    <w:rsid w:val="00DF1DF0"/>
    <w:rsid w:val="00E41E57"/>
    <w:rsid w:val="00E55977"/>
    <w:rsid w:val="00E55EE3"/>
    <w:rsid w:val="00E67321"/>
    <w:rsid w:val="00EA2235"/>
    <w:rsid w:val="00EB6F43"/>
    <w:rsid w:val="00EC6C36"/>
    <w:rsid w:val="00F36150"/>
    <w:rsid w:val="00F669DB"/>
    <w:rsid w:val="00FB5CFC"/>
    <w:rsid w:val="00FF32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620FB"/>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1</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Tamas Ioana</cp:lastModifiedBy>
  <cp:revision>3</cp:revision>
  <cp:lastPrinted>2001-03-15T12:26:00Z</cp:lastPrinted>
  <dcterms:created xsi:type="dcterms:W3CDTF">2019-03-17T16:04:00Z</dcterms:created>
  <dcterms:modified xsi:type="dcterms:W3CDTF">2019-03-17T16:08:00Z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