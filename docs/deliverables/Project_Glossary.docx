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0147" w14:textId="77777777" w:rsidR="0085257A" w:rsidRPr="00AD232E" w:rsidRDefault="00307F5F">
      <w:pPr>
        <w:pStyle w:val="Title"/>
        <w:jc w:val="righ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Dental Clinic Appointment System</w:t>
      </w:r>
    </w:p>
    <w:p w14:paraId="1E53FCCD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17160FA1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4624E15" w14:textId="77777777"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14:paraId="0A5A571F" w14:textId="77777777" w:rsidR="0085257A" w:rsidRPr="00AD232E" w:rsidRDefault="00AD232E" w:rsidP="00F669DB">
      <w:pPr>
        <w:pStyle w:val="InfoBlue"/>
      </w:pPr>
      <w:bookmarkStart w:id="1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21AF51E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46CCEB6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3E7059B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772D8B67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2949DFC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08E12A1A" w14:textId="77777777" w:rsidTr="00AD232E">
        <w:trPr>
          <w:trHeight w:val="976"/>
        </w:trPr>
        <w:tc>
          <w:tcPr>
            <w:tcW w:w="2258" w:type="dxa"/>
          </w:tcPr>
          <w:p w14:paraId="2F3A443C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69587E72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02F7D4A7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78A5BA18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1"/>
    </w:tbl>
    <w:p w14:paraId="4118E9E8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1A8B7" w14:textId="77777777" w:rsidR="00AB22F4" w:rsidRDefault="00AB22F4">
      <w:pPr>
        <w:spacing w:line="240" w:lineRule="auto"/>
      </w:pPr>
      <w:r>
        <w:separator/>
      </w:r>
    </w:p>
  </w:endnote>
  <w:endnote w:type="continuationSeparator" w:id="0">
    <w:p w14:paraId="6E4C8933" w14:textId="77777777" w:rsidR="00AB22F4" w:rsidRDefault="00AB2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BDE283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740542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FA7E2E" w14:textId="06097B0B" w:rsidR="00AD439A" w:rsidRDefault="00AD439A" w:rsidP="00AD439A">
          <w:pPr>
            <w:jc w:val="center"/>
          </w:pPr>
          <w:r>
            <w:sym w:font="Symbol" w:char="F0D3"/>
          </w:r>
          <w:r w:rsidR="00307F5F">
            <w:t>Tamas Ioana</w:t>
          </w:r>
          <w:r>
            <w:t xml:space="preserve">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702C1E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7964E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34BAC0BE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8E6C1" w14:textId="77777777" w:rsidR="00AB22F4" w:rsidRDefault="00AB22F4">
      <w:pPr>
        <w:spacing w:line="240" w:lineRule="auto"/>
      </w:pPr>
      <w:r>
        <w:separator/>
      </w:r>
    </w:p>
  </w:footnote>
  <w:footnote w:type="continuationSeparator" w:id="0">
    <w:p w14:paraId="5D2DD925" w14:textId="77777777" w:rsidR="00AB22F4" w:rsidRDefault="00AB22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3CBF5" w14:textId="77777777" w:rsidR="00AD439A" w:rsidRDefault="00AD439A">
    <w:pPr>
      <w:rPr>
        <w:sz w:val="24"/>
      </w:rPr>
    </w:pPr>
  </w:p>
  <w:p w14:paraId="0854655A" w14:textId="77777777" w:rsidR="00AD439A" w:rsidRDefault="00AD439A">
    <w:pPr>
      <w:pBdr>
        <w:top w:val="single" w:sz="6" w:space="1" w:color="auto"/>
      </w:pBdr>
      <w:rPr>
        <w:sz w:val="24"/>
      </w:rPr>
    </w:pPr>
  </w:p>
  <w:p w14:paraId="28C0DE07" w14:textId="77777777" w:rsidR="00AD439A" w:rsidRDefault="00307F5F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Tamas Ioana</w:t>
    </w:r>
  </w:p>
  <w:p w14:paraId="0A126C17" w14:textId="77777777" w:rsidR="00AD439A" w:rsidRDefault="00307F5F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7FC97502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E9AD8F1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14:paraId="14A0F2B6" w14:textId="77777777" w:rsidTr="002B5CE3">
      <w:tc>
        <w:tcPr>
          <w:tcW w:w="9464" w:type="dxa"/>
        </w:tcPr>
        <w:p w14:paraId="146F807D" w14:textId="77777777" w:rsidR="002B5CE3" w:rsidRDefault="00307F5F">
          <w:r>
            <w:t>Dental Clinic Appointment System</w:t>
          </w:r>
        </w:p>
      </w:tc>
    </w:tr>
    <w:tr w:rsidR="002B5CE3" w14:paraId="7AF1CC86" w14:textId="77777777" w:rsidTr="002B5CE3">
      <w:tc>
        <w:tcPr>
          <w:tcW w:w="9464" w:type="dxa"/>
        </w:tcPr>
        <w:p w14:paraId="7D8BE58A" w14:textId="77777777" w:rsidR="002B5CE3" w:rsidRDefault="002B5CE3">
          <w:r>
            <w:t>Glossary</w:t>
          </w:r>
        </w:p>
      </w:tc>
    </w:tr>
  </w:tbl>
  <w:p w14:paraId="29403860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1C7458"/>
    <w:rsid w:val="001D42BB"/>
    <w:rsid w:val="002B5CE3"/>
    <w:rsid w:val="00307F5F"/>
    <w:rsid w:val="005A3207"/>
    <w:rsid w:val="00600853"/>
    <w:rsid w:val="00702C1E"/>
    <w:rsid w:val="007F349D"/>
    <w:rsid w:val="0085257A"/>
    <w:rsid w:val="00865826"/>
    <w:rsid w:val="008978F7"/>
    <w:rsid w:val="009B5BF2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51C25DC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Tamas Ioana</cp:lastModifiedBy>
  <cp:revision>2</cp:revision>
  <cp:lastPrinted>2001-03-15T12:26:00Z</cp:lastPrinted>
  <dcterms:created xsi:type="dcterms:W3CDTF">2019-03-17T16:07:00Z</dcterms:created>
  <dcterms:modified xsi:type="dcterms:W3CDTF">2019-03-17T16:07:00Z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